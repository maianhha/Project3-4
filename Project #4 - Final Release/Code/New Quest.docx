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Enter name of test:"/>
        <w:tag w:val="Enter name of test:"/>
        <w:id w:val="140784081"/>
        <w:placeholder>
          <w:docPart w:val="2854255FEB86431EBC2AD6A962CA3E78"/>
        </w:placeholder>
        <w:temporary/>
        <w:showingPlcHdr/>
        <w15:appearance w15:val="hidden"/>
      </w:sdtPr>
      <w:sdtEndPr/>
      <w:sdtContent>
        <w:p w:rsidR="00D16FF8" w:rsidRPr="00F65E87" w:rsidRDefault="004B4ED7">
          <w:pPr>
            <w:pStyle w:val="Heading1"/>
          </w:pPr>
          <w:r w:rsidRPr="00F65E87">
            <w:t>Name of Test</w:t>
          </w:r>
        </w:p>
      </w:sdtContent>
    </w:sdt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434"/>
        <w:gridCol w:w="3238"/>
        <w:gridCol w:w="1080"/>
        <w:gridCol w:w="3592"/>
      </w:tblGrid>
      <w:tr w:rsidR="00D16FF8" w:rsidRPr="00F65E87" w:rsidTr="003210C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F05D33D87FC04D40930DB2BD9C67D0E9"/>
              </w:placeholder>
              <w:temporary/>
              <w:showingPlcHdr/>
              <w15:appearance w15:val="hidden"/>
            </w:sdtPr>
            <w:sdtEndPr/>
            <w:sdtContent>
              <w:p w:rsidR="00F65E87" w:rsidRPr="00F65E87" w:rsidRDefault="00A26BCF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sdt>
          <w:sdtPr>
            <w:alias w:val="Enter name:"/>
            <w:tag w:val="Enter name:"/>
            <w:id w:val="239076062"/>
            <w:placeholder>
              <w:docPart w:val="B58FA9F35B82416BBCB292CDAC57B1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bottom w:val="single" w:sz="12" w:space="0" w:color="7F7F7F" w:themeColor="text1" w:themeTint="80"/>
                </w:tcBorders>
              </w:tcPr>
              <w:p w:rsidR="00D16FF8" w:rsidRPr="00F65E87" w:rsidRDefault="00481968" w:rsidP="004B4ED7">
                <w:r w:rsidRPr="00F65E87">
                  <w:t>Enter name</w:t>
                </w:r>
              </w:p>
            </w:tc>
          </w:sdtContent>
        </w:sdt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:rsidR="00D16FF8" w:rsidRPr="00F65E87" w:rsidRDefault="00A83FC8" w:rsidP="00A26BCF">
            <w:pPr>
              <w:pStyle w:val="Heading2"/>
            </w:pPr>
            <w:sdt>
              <w:sdtPr>
                <w:alias w:val="Class:"/>
                <w:tag w:val="Class:"/>
                <w:id w:val="-1230386364"/>
                <w:placeholder>
                  <w:docPart w:val="E3F9D49C717440A39E386F677AF8A999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t>Class</w:t>
                </w:r>
              </w:sdtContent>
            </w:sdt>
          </w:p>
        </w:tc>
        <w:sdt>
          <w:sdtPr>
            <w:alias w:val="Enter class:"/>
            <w:tag w:val="Enter class:"/>
            <w:id w:val="1316071909"/>
            <w:placeholder>
              <w:docPart w:val="AAF74BEF2977411B9BD767CC8FF33F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bottom w:val="single" w:sz="12" w:space="0" w:color="7F7F7F" w:themeColor="text1" w:themeTint="80"/>
                </w:tcBorders>
              </w:tcPr>
              <w:p w:rsidR="00D16FF8" w:rsidRPr="00F65E87" w:rsidRDefault="00481968" w:rsidP="004B4ED7">
                <w:r w:rsidRPr="00F65E87">
                  <w:t>Enter class</w:t>
                </w:r>
              </w:p>
            </w:tc>
          </w:sdtContent>
        </w:sdt>
      </w:tr>
      <w:tr w:rsidR="00D16FF8" w:rsidRPr="00F65E87" w:rsidTr="003210C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:rsidR="00D16FF8" w:rsidRPr="00F65E87" w:rsidRDefault="00A83FC8" w:rsidP="00A26BCF">
            <w:pPr>
              <w:pStyle w:val="Heading2"/>
            </w:pPr>
            <w:sdt>
              <w:sdtPr>
                <w:alias w:val="Instructor:"/>
                <w:tag w:val="Instructor:"/>
                <w:id w:val="1075863642"/>
                <w:placeholder>
                  <w:docPart w:val="7C6FBCB69F74416981943F4FE16D736B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t>Instructor</w:t>
                </w:r>
              </w:sdtContent>
            </w:sdt>
          </w:p>
        </w:tc>
        <w:sdt>
          <w:sdtPr>
            <w:alias w:val="Enter instructor:"/>
            <w:tag w:val="Enter instructor:"/>
            <w:id w:val="-1699162280"/>
            <w:placeholder>
              <w:docPart w:val="1DA1CFF38BDE4D8289B9C020C20B2D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top w:val="single" w:sz="12" w:space="0" w:color="7F7F7F" w:themeColor="text1" w:themeTint="80"/>
                </w:tcBorders>
              </w:tcPr>
              <w:p w:rsidR="00D16FF8" w:rsidRPr="00F65E87" w:rsidRDefault="00481968" w:rsidP="004B4ED7">
                <w:r w:rsidRPr="00F65E87">
                  <w:t>Enter instructor</w:t>
                </w:r>
              </w:p>
            </w:tc>
          </w:sdtContent>
        </w:sdt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:rsidR="00D16FF8" w:rsidRPr="00F65E87" w:rsidRDefault="00A83FC8" w:rsidP="00A26BCF">
            <w:pPr>
              <w:pStyle w:val="Heading2"/>
            </w:pPr>
            <w:sdt>
              <w:sdtPr>
                <w:alias w:val="Period:"/>
                <w:tag w:val="Period:"/>
                <w:id w:val="-443624008"/>
                <w:placeholder>
                  <w:docPart w:val="0F044FD844084C5DB0F2A5E35F1560E3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t>Period</w:t>
                </w:r>
              </w:sdtContent>
            </w:sdt>
          </w:p>
        </w:tc>
        <w:sdt>
          <w:sdtPr>
            <w:alias w:val="Enter period:"/>
            <w:tag w:val="Enter period:"/>
            <w:id w:val="-333762704"/>
            <w:placeholder>
              <w:docPart w:val="B11E8F16D7844ACD9D533EC49F5C7B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top w:val="single" w:sz="12" w:space="0" w:color="7F7F7F" w:themeColor="text1" w:themeTint="80"/>
                </w:tcBorders>
              </w:tcPr>
              <w:p w:rsidR="00D16FF8" w:rsidRPr="00F65E87" w:rsidRDefault="00481968" w:rsidP="004B4ED7">
                <w:r w:rsidRPr="00F65E87">
                  <w:t>Enter period</w:t>
                </w:r>
              </w:p>
            </w:tc>
          </w:sdtContent>
        </w:sdt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434"/>
        <w:gridCol w:w="7910"/>
      </w:tblGrid>
      <w:tr w:rsidR="004B4ED7" w:rsidRPr="00F65E87" w:rsidTr="003210CB">
        <w:trPr>
          <w:jc w:val="center"/>
        </w:trPr>
        <w:sdt>
          <w:sdtPr>
            <w:alias w:val="Date:"/>
            <w:tag w:val="Date:"/>
            <w:id w:val="-155149727"/>
            <w:placeholder>
              <w:docPart w:val="38573FCDAD0543D39F2A7D286F9BCE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-1065795833"/>
            <w:placeholder>
              <w:docPart w:val="7BAE25A1580149F0826742CE0A965C1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15" w:type="dxa"/>
              </w:tcPr>
              <w:p w:rsidR="004B4ED7" w:rsidRPr="00F65E87" w:rsidRDefault="004B4ED7" w:rsidP="00F65E87">
                <w:pPr>
                  <w:spacing w:after="120" w:line="276" w:lineRule="auto"/>
                </w:pPr>
                <w:r w:rsidRPr="00F65E87">
                  <w:t>Enter date</w:t>
                </w:r>
              </w:p>
            </w:tc>
          </w:sdtContent>
        </w:sdt>
      </w:tr>
    </w:tbl>
    <w:p w:rsidR="00D16FF8" w:rsidRPr="00F65E87" w:rsidRDefault="00A83FC8">
      <w:pPr>
        <w:pStyle w:val="Instructions"/>
      </w:pPr>
      <w:sdt>
        <w:sdtPr>
          <w:alias w:val="Instructions:"/>
          <w:tag w:val="Instructions:"/>
          <w:id w:val="-667473642"/>
          <w:placeholder>
            <w:docPart w:val="67B31232AC4E46CDBBEE8DFD460C046F"/>
          </w:placeholder>
          <w:temporary/>
          <w:showingPlcHdr/>
          <w15:appearance w15:val="hidden"/>
        </w:sdtPr>
        <w:sdtEndPr/>
        <w:sdtContent>
          <w:r w:rsidR="004B4ED7" w:rsidRPr="00F65E87">
            <w:t>Type the test instructions here. For example, instruct the student to write a short paragraph in response to each of the following questions.</w:t>
          </w:r>
        </w:sdtContent>
      </w:sdt>
    </w:p>
    <w:p w:rsidR="00D16FF8" w:rsidRPr="00F65E87" w:rsidRDefault="00A83FC8" w:rsidP="00494233">
      <w:pPr>
        <w:pStyle w:val="Heading3"/>
      </w:pPr>
      <w:sdt>
        <w:sdtPr>
          <w:alias w:val="Enter your first question here:"/>
          <w:tag w:val="Enter your first question here:"/>
          <w:id w:val="-445305094"/>
          <w:placeholder>
            <w:docPart w:val="DA80AB80B4B94FC8B3845B909A5AC841"/>
          </w:placeholder>
          <w:temporary/>
          <w:showingPlcHdr/>
          <w15:appearance w15:val="hidden"/>
        </w:sdtPr>
        <w:sdtEndPr/>
        <w:sdtContent>
          <w:r w:rsidR="004B4ED7" w:rsidRPr="00F65E87">
            <w:t xml:space="preserve">Type </w:t>
          </w:r>
          <w:r w:rsidR="003210CB" w:rsidRPr="00F65E87">
            <w:t>your first</w:t>
          </w:r>
          <w:r w:rsidR="004B4ED7" w:rsidRPr="00F65E87">
            <w:t xml:space="preserve"> question here</w:t>
          </w:r>
        </w:sdtContent>
      </w:sdt>
    </w:p>
    <w:sdt>
      <w:sdtPr>
        <w:alias w:val="Enter response to the first question:"/>
        <w:tag w:val="Enter response to the first question:"/>
        <w:id w:val="1152262460"/>
        <w:placeholder>
          <w:docPart w:val="377C0DD62DFE4980A8BD1411C1985EBC"/>
        </w:placeholder>
        <w:temporary/>
        <w:showingPlcHdr/>
        <w15:appearance w15:val="hidden"/>
      </w:sdtPr>
      <w:sdtEndPr/>
      <w:sdtContent>
        <w:p w:rsidR="00D16FF8" w:rsidRPr="00F65E87" w:rsidRDefault="003210CB">
          <w:r w:rsidRPr="00F65E87">
            <w:t xml:space="preserve">Enter </w:t>
          </w:r>
          <w:r w:rsidR="004B4ED7" w:rsidRPr="00F65E87">
            <w:t>response</w:t>
          </w:r>
          <w:r w:rsidRPr="00F65E87">
            <w:t xml:space="preserve"> to the first question</w:t>
          </w:r>
        </w:p>
      </w:sdtContent>
    </w:sdt>
    <w:p w:rsidR="00D16FF8" w:rsidRPr="00F65E87" w:rsidRDefault="00A83FC8" w:rsidP="00703EE4">
      <w:pPr>
        <w:pStyle w:val="Heading3"/>
      </w:pPr>
      <w:sdt>
        <w:sdtPr>
          <w:alias w:val="Enter your second question here:"/>
          <w:tag w:val="Enter your second question here:"/>
          <w:id w:val="1838112475"/>
          <w:placeholder>
            <w:docPart w:val="6A357ACF8964460D83B1512772CC864A"/>
          </w:placeholder>
          <w:temporary/>
          <w:showingPlcHdr/>
          <w15:appearance w15:val="hidden"/>
        </w:sdtPr>
        <w:sdtEndPr/>
        <w:sdtContent>
          <w:r w:rsidR="003210CB" w:rsidRPr="00F65E87">
            <w:t>Type your second question here</w:t>
          </w:r>
        </w:sdtContent>
      </w:sdt>
    </w:p>
    <w:sdt>
      <w:sdtPr>
        <w:alias w:val="Enter response to the second question:"/>
        <w:tag w:val="Enter response to the second question:"/>
        <w:id w:val="-85622363"/>
        <w:placeholder>
          <w:docPart w:val="B313DC0F4D18411786638B8D1A450753"/>
        </w:placeholder>
        <w:temporary/>
        <w:showingPlcHdr/>
        <w15:appearance w15:val="hidden"/>
      </w:sdtPr>
      <w:sdtEndPr/>
      <w:sdtContent>
        <w:p w:rsidR="00D16FF8" w:rsidRPr="00F65E87" w:rsidRDefault="003210CB">
          <w:r w:rsidRPr="00F65E87">
            <w:t>Enter response to the second question</w:t>
          </w:r>
        </w:p>
      </w:sdtContent>
    </w:sdt>
    <w:p w:rsidR="00D16FF8" w:rsidRPr="00F65E87" w:rsidRDefault="00A83FC8">
      <w:pPr>
        <w:pStyle w:val="Heading3"/>
      </w:pPr>
      <w:sdt>
        <w:sdtPr>
          <w:alias w:val="Type your third question here:"/>
          <w:tag w:val="Type your third question here:"/>
          <w:id w:val="1732972929"/>
          <w:placeholder>
            <w:docPart w:val="666B597DA4BB40B2A69788CFDB59CEAB"/>
          </w:placeholder>
          <w:temporary/>
          <w:showingPlcHdr/>
          <w15:appearance w15:val="hidden"/>
        </w:sdtPr>
        <w:sdtEndPr/>
        <w:sdtContent>
          <w:r w:rsidR="003210CB" w:rsidRPr="00F65E87">
            <w:t xml:space="preserve">Type your </w:t>
          </w:r>
          <w:r w:rsidR="003D6B32" w:rsidRPr="00F65E87">
            <w:t>third</w:t>
          </w:r>
          <w:r w:rsidR="003210CB" w:rsidRPr="00F65E87">
            <w:t xml:space="preserve"> question here</w:t>
          </w:r>
        </w:sdtContent>
      </w:sdt>
    </w:p>
    <w:sdt>
      <w:sdtPr>
        <w:alias w:val="Enter response to the third question:"/>
        <w:tag w:val="Enter response to the third question:"/>
        <w:id w:val="1418672450"/>
        <w:placeholder>
          <w:docPart w:val="2E238B38E13A4A9D970F16F3D91EE3F4"/>
        </w:placeholder>
        <w:temporary/>
        <w:showingPlcHdr/>
        <w15:appearance w15:val="hidden"/>
      </w:sdtPr>
      <w:sdtEndPr/>
      <w:sdtContent>
        <w:p w:rsidR="00D16FF8" w:rsidRPr="00F65E87" w:rsidRDefault="003D6B32">
          <w:r w:rsidRPr="00F65E87">
            <w:t>Enter response to the third question</w:t>
          </w:r>
        </w:p>
      </w:sdtContent>
    </w:sdt>
    <w:p w:rsidR="00D16FF8" w:rsidRPr="00F65E87" w:rsidRDefault="00A83FC8">
      <w:pPr>
        <w:pStyle w:val="Heading3"/>
      </w:pPr>
      <w:sdt>
        <w:sdtPr>
          <w:alias w:val="Type your fourth question here:"/>
          <w:tag w:val="Type your fourth question here:"/>
          <w:id w:val="-308488956"/>
          <w:placeholder>
            <w:docPart w:val="75ACA1F259E54C4093DE3AC47C1473C0"/>
          </w:placeholder>
          <w:temporary/>
          <w:showingPlcHdr/>
          <w15:appearance w15:val="hidden"/>
        </w:sdtPr>
        <w:sdtEndPr/>
        <w:sdtContent>
          <w:r w:rsidR="003210CB" w:rsidRPr="00F65E87">
            <w:t xml:space="preserve">Type your </w:t>
          </w:r>
          <w:r w:rsidR="003D6B32" w:rsidRPr="00F65E87">
            <w:t>fourth</w:t>
          </w:r>
          <w:r w:rsidR="003210CB" w:rsidRPr="00F65E87">
            <w:t xml:space="preserve"> question here</w:t>
          </w:r>
        </w:sdtContent>
      </w:sdt>
    </w:p>
    <w:sdt>
      <w:sdtPr>
        <w:alias w:val="Enter response to the fourth question:"/>
        <w:tag w:val="Enter response to the fourth question:"/>
        <w:id w:val="1204062261"/>
        <w:placeholder>
          <w:docPart w:val="775B4498EFA84B29B6F7A54461AE087A"/>
        </w:placeholder>
        <w:temporary/>
        <w:showingPlcHdr/>
        <w15:appearance w15:val="hidden"/>
      </w:sdtPr>
      <w:sdtEndPr/>
      <w:sdtContent>
        <w:p w:rsidR="00D16FF8" w:rsidRPr="00F65E87" w:rsidRDefault="003D6B32">
          <w:r w:rsidRPr="00F65E87">
            <w:t>Enter response to the fourth question</w:t>
          </w:r>
        </w:p>
      </w:sdtContent>
    </w:sdt>
    <w:p w:rsidR="00D16FF8" w:rsidRPr="00F65E87" w:rsidRDefault="00A83FC8">
      <w:pPr>
        <w:pStyle w:val="Heading3"/>
      </w:pPr>
      <w:sdt>
        <w:sdtPr>
          <w:alias w:val="Enter your fifth question here:"/>
          <w:tag w:val="Enter your fifth question here:"/>
          <w:id w:val="-1227450594"/>
          <w:placeholder>
            <w:docPart w:val="673595189FFB4971845AE5D97690AC70"/>
          </w:placeholder>
          <w:temporary/>
          <w:showingPlcHdr/>
          <w15:appearance w15:val="hidden"/>
        </w:sdtPr>
        <w:sdtEndPr/>
        <w:sdtContent>
          <w:r w:rsidR="003210CB" w:rsidRPr="00F65E87">
            <w:t xml:space="preserve">Type your </w:t>
          </w:r>
          <w:r w:rsidR="003D6B32" w:rsidRPr="00F65E87">
            <w:t>fifth</w:t>
          </w:r>
          <w:r w:rsidR="003210CB" w:rsidRPr="00F65E87">
            <w:t xml:space="preserve"> question here</w:t>
          </w:r>
        </w:sdtContent>
      </w:sdt>
    </w:p>
    <w:sdt>
      <w:sdtPr>
        <w:alias w:val="Enter response to the fifth question:"/>
        <w:tag w:val="Enter response to the fifth question:"/>
        <w:id w:val="702448140"/>
        <w:placeholder>
          <w:docPart w:val="6ACF543AFE9F4B73AB876FD8B8C40291"/>
        </w:placeholder>
        <w:temporary/>
        <w:showingPlcHdr/>
        <w15:appearance w15:val="hidden"/>
      </w:sdtPr>
      <w:sdtEndPr/>
      <w:sdtContent>
        <w:p w:rsidR="00152BD3" w:rsidRPr="00F65E87" w:rsidRDefault="003D6B32" w:rsidP="00152BD3">
          <w:r w:rsidRPr="00F65E87">
            <w:t>Enter response to the fifth question</w:t>
          </w:r>
        </w:p>
      </w:sdtContent>
    </w:sdt>
    <w:sectPr w:rsidR="00152BD3" w:rsidRPr="00F65E87" w:rsidSect="003210CB">
      <w:footerReference w:type="default" r:id="rId7"/>
      <w:pgSz w:w="12240" w:h="15840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FC8" w:rsidRDefault="00A83FC8">
      <w:pPr>
        <w:spacing w:before="0" w:after="0" w:line="240" w:lineRule="auto"/>
      </w:pPr>
      <w:r>
        <w:separator/>
      </w:r>
    </w:p>
  </w:endnote>
  <w:endnote w:type="continuationSeparator" w:id="0">
    <w:p w:rsidR="00A83FC8" w:rsidRDefault="00A83F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D6B32">
      <w:rPr>
        <w:noProof/>
      </w:rPr>
      <w:t>2</w:t>
    </w:r>
    <w:r>
      <w:fldChar w:fldCharType="end"/>
    </w:r>
    <w:r>
      <w:t xml:space="preserve"> of </w:t>
    </w:r>
    <w:r w:rsidR="00A83FC8">
      <w:fldChar w:fldCharType="begin"/>
    </w:r>
    <w:r w:rsidR="00A83FC8">
      <w:instrText xml:space="preserve"> NUMPAGES  \* Arabic  \* MERGEFORMAT </w:instrText>
    </w:r>
    <w:r w:rsidR="00A83FC8">
      <w:fldChar w:fldCharType="separate"/>
    </w:r>
    <w:r w:rsidR="00594AF3">
      <w:rPr>
        <w:noProof/>
      </w:rPr>
      <w:t>1</w:t>
    </w:r>
    <w:r w:rsidR="00A83F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FC8" w:rsidRDefault="00A83FC8">
      <w:pPr>
        <w:spacing w:before="0" w:after="0" w:line="240" w:lineRule="auto"/>
      </w:pPr>
      <w:r>
        <w:separator/>
      </w:r>
    </w:p>
  </w:footnote>
  <w:footnote w:type="continuationSeparator" w:id="0">
    <w:p w:rsidR="00A83FC8" w:rsidRDefault="00A83F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F3"/>
    <w:rsid w:val="0000514D"/>
    <w:rsid w:val="00152BD3"/>
    <w:rsid w:val="00183790"/>
    <w:rsid w:val="001C348C"/>
    <w:rsid w:val="0027272E"/>
    <w:rsid w:val="003210CB"/>
    <w:rsid w:val="003D6B32"/>
    <w:rsid w:val="00481968"/>
    <w:rsid w:val="00494233"/>
    <w:rsid w:val="004B4ED7"/>
    <w:rsid w:val="004C0B9A"/>
    <w:rsid w:val="0050715B"/>
    <w:rsid w:val="00594AF3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97631D"/>
    <w:rsid w:val="009A7E61"/>
    <w:rsid w:val="00A26BCF"/>
    <w:rsid w:val="00A46A27"/>
    <w:rsid w:val="00A605D8"/>
    <w:rsid w:val="00A83FC8"/>
    <w:rsid w:val="00B1573C"/>
    <w:rsid w:val="00C44D97"/>
    <w:rsid w:val="00C56D36"/>
    <w:rsid w:val="00C77AB8"/>
    <w:rsid w:val="00D16FF8"/>
    <w:rsid w:val="00D43FBC"/>
    <w:rsid w:val="00DE749A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558372"/>
  <w15:chartTrackingRefBased/>
  <w15:docId w15:val="{D70F3232-7DB4-4D18-B307-41D32238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-Anh%20Ha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4255FEB86431EBC2AD6A962CA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B852-AAC2-413B-ADB5-1FE276FDBCAA}"/>
      </w:docPartPr>
      <w:docPartBody>
        <w:p w:rsidR="00000000" w:rsidRDefault="00B724B3">
          <w:pPr>
            <w:pStyle w:val="2854255FEB86431EBC2AD6A962CA3E78"/>
          </w:pPr>
          <w:r>
            <w:t>Name of Test</w:t>
          </w:r>
        </w:p>
      </w:docPartBody>
    </w:docPart>
    <w:docPart>
      <w:docPartPr>
        <w:name w:val="F05D33D87FC04D40930DB2BD9C67D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313B-C333-4D4B-B2FC-FCBCC7FA9421}"/>
      </w:docPartPr>
      <w:docPartBody>
        <w:p w:rsidR="00000000" w:rsidRDefault="00B724B3">
          <w:pPr>
            <w:pStyle w:val="F05D33D87FC04D40930DB2BD9C67D0E9"/>
          </w:pPr>
          <w:r>
            <w:t>Name</w:t>
          </w:r>
        </w:p>
      </w:docPartBody>
    </w:docPart>
    <w:docPart>
      <w:docPartPr>
        <w:name w:val="B58FA9F35B82416BBCB292CDAC57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5EE2-268C-4782-83AE-165C64E00A9B}"/>
      </w:docPartPr>
      <w:docPartBody>
        <w:p w:rsidR="00000000" w:rsidRDefault="00B724B3">
          <w:pPr>
            <w:pStyle w:val="B58FA9F35B82416BBCB292CDAC57B124"/>
          </w:pPr>
          <w:r>
            <w:t>Enter name</w:t>
          </w:r>
        </w:p>
      </w:docPartBody>
    </w:docPart>
    <w:docPart>
      <w:docPartPr>
        <w:name w:val="E3F9D49C717440A39E386F677AF8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3DB74-73A1-4000-9808-AB5A03482D0A}"/>
      </w:docPartPr>
      <w:docPartBody>
        <w:p w:rsidR="00000000" w:rsidRDefault="00B724B3">
          <w:pPr>
            <w:pStyle w:val="E3F9D49C717440A39E386F677AF8A999"/>
          </w:pPr>
          <w:r>
            <w:t>Class</w:t>
          </w:r>
        </w:p>
      </w:docPartBody>
    </w:docPart>
    <w:docPart>
      <w:docPartPr>
        <w:name w:val="AAF74BEF2977411B9BD767CC8FF33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0268-BE91-4C59-87EF-2C47DE71615E}"/>
      </w:docPartPr>
      <w:docPartBody>
        <w:p w:rsidR="00000000" w:rsidRDefault="00B724B3">
          <w:pPr>
            <w:pStyle w:val="AAF74BEF2977411B9BD767CC8FF33F5A"/>
          </w:pPr>
          <w:r>
            <w:t>Enter class</w:t>
          </w:r>
        </w:p>
      </w:docPartBody>
    </w:docPart>
    <w:docPart>
      <w:docPartPr>
        <w:name w:val="7C6FBCB69F74416981943F4FE16D7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A9902-52C0-44E8-A260-C187D287C68F}"/>
      </w:docPartPr>
      <w:docPartBody>
        <w:p w:rsidR="00000000" w:rsidRDefault="00B724B3">
          <w:pPr>
            <w:pStyle w:val="7C6FBCB69F74416981943F4FE16D736B"/>
          </w:pPr>
          <w:r>
            <w:t>Instructor</w:t>
          </w:r>
        </w:p>
      </w:docPartBody>
    </w:docPart>
    <w:docPart>
      <w:docPartPr>
        <w:name w:val="1DA1CFF38BDE4D8289B9C020C20B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99DCB-4FDC-4659-B589-7C1CE990C827}"/>
      </w:docPartPr>
      <w:docPartBody>
        <w:p w:rsidR="00000000" w:rsidRDefault="00B724B3">
          <w:pPr>
            <w:pStyle w:val="1DA1CFF38BDE4D8289B9C020C20B2DB5"/>
          </w:pPr>
          <w:r>
            <w:t>Enter instructor</w:t>
          </w:r>
        </w:p>
      </w:docPartBody>
    </w:docPart>
    <w:docPart>
      <w:docPartPr>
        <w:name w:val="0F044FD844084C5DB0F2A5E35F156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F7D5-4682-4447-B8E6-EDABB36C8BFD}"/>
      </w:docPartPr>
      <w:docPartBody>
        <w:p w:rsidR="00000000" w:rsidRDefault="00B724B3">
          <w:pPr>
            <w:pStyle w:val="0F044FD844084C5DB0F2A5E35F1560E3"/>
          </w:pPr>
          <w:r>
            <w:t>Period</w:t>
          </w:r>
        </w:p>
      </w:docPartBody>
    </w:docPart>
    <w:docPart>
      <w:docPartPr>
        <w:name w:val="B11E8F16D7844ACD9D533EC49F5C7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7ED7-ACC2-4430-84F4-F54C2E031CD7}"/>
      </w:docPartPr>
      <w:docPartBody>
        <w:p w:rsidR="00000000" w:rsidRDefault="00B724B3">
          <w:pPr>
            <w:pStyle w:val="B11E8F16D7844ACD9D533EC49F5C7B63"/>
          </w:pPr>
          <w:r>
            <w:t>Enter period</w:t>
          </w:r>
        </w:p>
      </w:docPartBody>
    </w:docPart>
    <w:docPart>
      <w:docPartPr>
        <w:name w:val="38573FCDAD0543D39F2A7D286F9B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A98E-2773-457C-83C3-A5E6388727B0}"/>
      </w:docPartPr>
      <w:docPartBody>
        <w:p w:rsidR="00000000" w:rsidRDefault="00B724B3">
          <w:pPr>
            <w:pStyle w:val="38573FCDAD0543D39F2A7D286F9BCEF2"/>
          </w:pPr>
          <w:r>
            <w:t>Date</w:t>
          </w:r>
        </w:p>
      </w:docPartBody>
    </w:docPart>
    <w:docPart>
      <w:docPartPr>
        <w:name w:val="7BAE25A1580149F0826742CE0A965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E4A9-0E8A-4EA4-BDAA-F605057D9EBE}"/>
      </w:docPartPr>
      <w:docPartBody>
        <w:p w:rsidR="00000000" w:rsidRDefault="00B724B3">
          <w:pPr>
            <w:pStyle w:val="7BAE25A1580149F0826742CE0A965C19"/>
          </w:pPr>
          <w:r>
            <w:t>Enter date</w:t>
          </w:r>
        </w:p>
      </w:docPartBody>
    </w:docPart>
    <w:docPart>
      <w:docPartPr>
        <w:name w:val="67B31232AC4E46CDBBEE8DFD460C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1C94B-E578-4D7A-9958-B0EBB36580DC}"/>
      </w:docPartPr>
      <w:docPartBody>
        <w:p w:rsidR="00000000" w:rsidRDefault="00B724B3">
          <w:pPr>
            <w:pStyle w:val="67B31232AC4E46CDBBEE8DFD460C046F"/>
          </w:pPr>
          <w:r>
            <w:t>Type the test instructions here. For example, instruct the student to write a short paragraph in response to each of the following questions.</w:t>
          </w:r>
        </w:p>
      </w:docPartBody>
    </w:docPart>
    <w:docPart>
      <w:docPartPr>
        <w:name w:val="DA80AB80B4B94FC8B3845B909A5AC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8D9E-D137-4E91-BE2F-435A172D3D1D}"/>
      </w:docPartPr>
      <w:docPartBody>
        <w:p w:rsidR="00000000" w:rsidRDefault="00B724B3">
          <w:pPr>
            <w:pStyle w:val="DA80AB80B4B94FC8B3845B909A5AC841"/>
          </w:pPr>
          <w:r w:rsidRPr="00494233">
            <w:t xml:space="preserve">Type </w:t>
          </w:r>
          <w:r>
            <w:t>your first</w:t>
          </w:r>
          <w:r w:rsidRPr="00494233">
            <w:t xml:space="preserve"> question here</w:t>
          </w:r>
        </w:p>
      </w:docPartBody>
    </w:docPart>
    <w:docPart>
      <w:docPartPr>
        <w:name w:val="377C0DD62DFE4980A8BD1411C1985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52C4-72FA-46DC-B81A-A1187A867E62}"/>
      </w:docPartPr>
      <w:docPartBody>
        <w:p w:rsidR="00000000" w:rsidRDefault="00B724B3">
          <w:pPr>
            <w:pStyle w:val="377C0DD62DFE4980A8BD1411C1985EBC"/>
          </w:pPr>
          <w:r>
            <w:t>Enter response to the first question</w:t>
          </w:r>
        </w:p>
      </w:docPartBody>
    </w:docPart>
    <w:docPart>
      <w:docPartPr>
        <w:name w:val="6A357ACF8964460D83B1512772CC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4D8CF-EB8E-42F5-BB30-0547AF757740}"/>
      </w:docPartPr>
      <w:docPartBody>
        <w:p w:rsidR="00000000" w:rsidRDefault="00B724B3">
          <w:pPr>
            <w:pStyle w:val="6A357ACF8964460D83B1512772CC864A"/>
          </w:pPr>
          <w:r w:rsidRPr="00494233">
            <w:t xml:space="preserve">Type </w:t>
          </w:r>
          <w:r>
            <w:t>your second</w:t>
          </w:r>
          <w:r w:rsidRPr="00494233">
            <w:t xml:space="preserve"> question here</w:t>
          </w:r>
        </w:p>
      </w:docPartBody>
    </w:docPart>
    <w:docPart>
      <w:docPartPr>
        <w:name w:val="B313DC0F4D18411786638B8D1A450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2619-42C8-4B12-9E52-64BF92577F70}"/>
      </w:docPartPr>
      <w:docPartBody>
        <w:p w:rsidR="00000000" w:rsidRDefault="00B724B3">
          <w:pPr>
            <w:pStyle w:val="B313DC0F4D18411786638B8D1A450753"/>
          </w:pPr>
          <w:r>
            <w:t>Enter response to the second question</w:t>
          </w:r>
        </w:p>
      </w:docPartBody>
    </w:docPart>
    <w:docPart>
      <w:docPartPr>
        <w:name w:val="666B597DA4BB40B2A69788CFDB59C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66C52-35A3-4F2F-8E41-E782D839518F}"/>
      </w:docPartPr>
      <w:docPartBody>
        <w:p w:rsidR="00000000" w:rsidRDefault="00B724B3">
          <w:pPr>
            <w:pStyle w:val="666B597DA4BB40B2A69788CFDB59CEAB"/>
          </w:pPr>
          <w:r w:rsidRPr="00494233">
            <w:t xml:space="preserve">Type </w:t>
          </w:r>
          <w:r>
            <w:t>your third</w:t>
          </w:r>
          <w:r w:rsidRPr="00494233">
            <w:t xml:space="preserve"> question here</w:t>
          </w:r>
        </w:p>
      </w:docPartBody>
    </w:docPart>
    <w:docPart>
      <w:docPartPr>
        <w:name w:val="2E238B38E13A4A9D970F16F3D91E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6102B-0C09-4B54-8439-62127822F95F}"/>
      </w:docPartPr>
      <w:docPartBody>
        <w:p w:rsidR="00000000" w:rsidRDefault="00B724B3">
          <w:pPr>
            <w:pStyle w:val="2E238B38E13A4A9D970F16F3D91EE3F4"/>
          </w:pPr>
          <w:r>
            <w:t>Enter response to the third</w:t>
          </w:r>
          <w:r>
            <w:t xml:space="preserve"> question</w:t>
          </w:r>
        </w:p>
      </w:docPartBody>
    </w:docPart>
    <w:docPart>
      <w:docPartPr>
        <w:name w:val="75ACA1F259E54C4093DE3AC47C147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B0AC9-1FF5-4771-8D19-0B4D7070A241}"/>
      </w:docPartPr>
      <w:docPartBody>
        <w:p w:rsidR="00000000" w:rsidRDefault="00B724B3">
          <w:pPr>
            <w:pStyle w:val="75ACA1F259E54C4093DE3AC47C1473C0"/>
          </w:pPr>
          <w:r w:rsidRPr="00494233">
            <w:t xml:space="preserve">Type </w:t>
          </w:r>
          <w:r>
            <w:t>your fourth</w:t>
          </w:r>
          <w:r w:rsidRPr="00494233">
            <w:t xml:space="preserve"> question here</w:t>
          </w:r>
        </w:p>
      </w:docPartBody>
    </w:docPart>
    <w:docPart>
      <w:docPartPr>
        <w:name w:val="775B4498EFA84B29B6F7A54461AE0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3D921-B2BA-4936-944A-758A086B74DE}"/>
      </w:docPartPr>
      <w:docPartBody>
        <w:p w:rsidR="00000000" w:rsidRDefault="00B724B3">
          <w:pPr>
            <w:pStyle w:val="775B4498EFA84B29B6F7A54461AE087A"/>
          </w:pPr>
          <w:r>
            <w:t>Enter response to the fourth question</w:t>
          </w:r>
        </w:p>
      </w:docPartBody>
    </w:docPart>
    <w:docPart>
      <w:docPartPr>
        <w:name w:val="673595189FFB4971845AE5D97690A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2D7F-D9F9-4BF4-BE49-09526D77B4A7}"/>
      </w:docPartPr>
      <w:docPartBody>
        <w:p w:rsidR="00000000" w:rsidRDefault="00B724B3">
          <w:pPr>
            <w:pStyle w:val="673595189FFB4971845AE5D97690AC70"/>
          </w:pPr>
          <w:r w:rsidRPr="00494233">
            <w:t xml:space="preserve">Type </w:t>
          </w:r>
          <w:r>
            <w:t>your fifth</w:t>
          </w:r>
          <w:r w:rsidRPr="00494233">
            <w:t xml:space="preserve"> question here</w:t>
          </w:r>
        </w:p>
      </w:docPartBody>
    </w:docPart>
    <w:docPart>
      <w:docPartPr>
        <w:name w:val="6ACF543AFE9F4B73AB876FD8B8C40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4D4A-109A-4213-9889-01774DEBFC96}"/>
      </w:docPartPr>
      <w:docPartBody>
        <w:p w:rsidR="00000000" w:rsidRDefault="00B724B3">
          <w:pPr>
            <w:pStyle w:val="6ACF543AFE9F4B73AB876FD8B8C40291"/>
          </w:pPr>
          <w:r>
            <w:t>Enter response to the fifth question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B3"/>
    <w:rsid w:val="00B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54255FEB86431EBC2AD6A962CA3E78">
    <w:name w:val="2854255FEB86431EBC2AD6A962CA3E78"/>
  </w:style>
  <w:style w:type="paragraph" w:customStyle="1" w:styleId="F05D33D87FC04D40930DB2BD9C67D0E9">
    <w:name w:val="F05D33D87FC04D40930DB2BD9C67D0E9"/>
  </w:style>
  <w:style w:type="paragraph" w:customStyle="1" w:styleId="B58FA9F35B82416BBCB292CDAC57B124">
    <w:name w:val="B58FA9F35B82416BBCB292CDAC57B124"/>
  </w:style>
  <w:style w:type="paragraph" w:customStyle="1" w:styleId="E3F9D49C717440A39E386F677AF8A999">
    <w:name w:val="E3F9D49C717440A39E386F677AF8A999"/>
  </w:style>
  <w:style w:type="paragraph" w:customStyle="1" w:styleId="AAF74BEF2977411B9BD767CC8FF33F5A">
    <w:name w:val="AAF74BEF2977411B9BD767CC8FF33F5A"/>
  </w:style>
  <w:style w:type="paragraph" w:customStyle="1" w:styleId="7C6FBCB69F74416981943F4FE16D736B">
    <w:name w:val="7C6FBCB69F74416981943F4FE16D736B"/>
  </w:style>
  <w:style w:type="paragraph" w:customStyle="1" w:styleId="1DA1CFF38BDE4D8289B9C020C20B2DB5">
    <w:name w:val="1DA1CFF38BDE4D8289B9C020C20B2DB5"/>
  </w:style>
  <w:style w:type="paragraph" w:customStyle="1" w:styleId="0F044FD844084C5DB0F2A5E35F1560E3">
    <w:name w:val="0F044FD844084C5DB0F2A5E35F1560E3"/>
  </w:style>
  <w:style w:type="paragraph" w:customStyle="1" w:styleId="B11E8F16D7844ACD9D533EC49F5C7B63">
    <w:name w:val="B11E8F16D7844ACD9D533EC49F5C7B63"/>
  </w:style>
  <w:style w:type="paragraph" w:customStyle="1" w:styleId="38573FCDAD0543D39F2A7D286F9BCEF2">
    <w:name w:val="38573FCDAD0543D39F2A7D286F9BCEF2"/>
  </w:style>
  <w:style w:type="paragraph" w:customStyle="1" w:styleId="7BAE25A1580149F0826742CE0A965C19">
    <w:name w:val="7BAE25A1580149F0826742CE0A965C19"/>
  </w:style>
  <w:style w:type="paragraph" w:customStyle="1" w:styleId="67B31232AC4E46CDBBEE8DFD460C046F">
    <w:name w:val="67B31232AC4E46CDBBEE8DFD460C046F"/>
  </w:style>
  <w:style w:type="paragraph" w:customStyle="1" w:styleId="DA80AB80B4B94FC8B3845B909A5AC841">
    <w:name w:val="DA80AB80B4B94FC8B3845B909A5AC841"/>
  </w:style>
  <w:style w:type="paragraph" w:customStyle="1" w:styleId="377C0DD62DFE4980A8BD1411C1985EBC">
    <w:name w:val="377C0DD62DFE4980A8BD1411C1985EBC"/>
  </w:style>
  <w:style w:type="paragraph" w:customStyle="1" w:styleId="6A357ACF8964460D83B1512772CC864A">
    <w:name w:val="6A357ACF8964460D83B1512772CC864A"/>
  </w:style>
  <w:style w:type="paragraph" w:customStyle="1" w:styleId="B313DC0F4D18411786638B8D1A450753">
    <w:name w:val="B313DC0F4D18411786638B8D1A450753"/>
  </w:style>
  <w:style w:type="paragraph" w:customStyle="1" w:styleId="666B597DA4BB40B2A69788CFDB59CEAB">
    <w:name w:val="666B597DA4BB40B2A69788CFDB59CEAB"/>
  </w:style>
  <w:style w:type="paragraph" w:customStyle="1" w:styleId="2E238B38E13A4A9D970F16F3D91EE3F4">
    <w:name w:val="2E238B38E13A4A9D970F16F3D91EE3F4"/>
  </w:style>
  <w:style w:type="paragraph" w:customStyle="1" w:styleId="75ACA1F259E54C4093DE3AC47C1473C0">
    <w:name w:val="75ACA1F259E54C4093DE3AC47C1473C0"/>
  </w:style>
  <w:style w:type="paragraph" w:customStyle="1" w:styleId="775B4498EFA84B29B6F7A54461AE087A">
    <w:name w:val="775B4498EFA84B29B6F7A54461AE087A"/>
  </w:style>
  <w:style w:type="paragraph" w:customStyle="1" w:styleId="673595189FFB4971845AE5D97690AC70">
    <w:name w:val="673595189FFB4971845AE5D97690AC70"/>
  </w:style>
  <w:style w:type="paragraph" w:customStyle="1" w:styleId="6ACF543AFE9F4B73AB876FD8B8C40291">
    <w:name w:val="6ACF543AFE9F4B73AB876FD8B8C402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Mai-Anh Ha</dc:creator>
  <cp:lastModifiedBy>Mai-Anh Ha</cp:lastModifiedBy>
  <cp:revision>1</cp:revision>
  <dcterms:created xsi:type="dcterms:W3CDTF">2017-12-11T00:11:00Z</dcterms:created>
  <dcterms:modified xsi:type="dcterms:W3CDTF">2017-12-11T00:12:00Z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